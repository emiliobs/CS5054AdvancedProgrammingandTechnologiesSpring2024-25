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0401" w14:textId="37023837" w:rsidR="00563554" w:rsidRDefault="00B413AE">
      <w:pPr>
        <w:spacing w:after="713" w:line="256" w:lineRule="auto"/>
        <w:ind w:left="0" w:firstLine="0"/>
        <w:jc w:val="right"/>
        <w:rPr>
          <w:b/>
          <w:color w:val="FF0000"/>
          <w:sz w:val="32"/>
        </w:rPr>
      </w:pPr>
      <w:r>
        <w:rPr>
          <w:b/>
          <w:color w:val="FF0000"/>
          <w:sz w:val="32"/>
        </w:rPr>
        <w:t>Sofa Shop Information System - User Guide</w:t>
      </w:r>
    </w:p>
    <w:p w14:paraId="4CE464FE" w14:textId="6B336DA5" w:rsidR="00563554" w:rsidRDefault="00FF7F51">
      <w:pPr>
        <w:spacing w:after="713" w:line="256" w:lineRule="auto"/>
        <w:ind w:left="0" w:firstLine="0"/>
      </w:pPr>
      <w:r w:rsidRPr="00FF7F51">
        <w:rPr>
          <w:b/>
          <w:noProof/>
          <w:color w:val="FF0000"/>
          <w:sz w:val="32"/>
        </w:rPr>
        <w:drawing>
          <wp:anchor distT="0" distB="0" distL="114300" distR="114300" simplePos="0" relativeHeight="251662336" behindDoc="0" locked="0" layoutInCell="1" allowOverlap="1" wp14:anchorId="68022826" wp14:editId="79910CDA">
            <wp:simplePos x="0" y="0"/>
            <wp:positionH relativeFrom="column">
              <wp:posOffset>-307975</wp:posOffset>
            </wp:positionH>
            <wp:positionV relativeFrom="paragraph">
              <wp:posOffset>783590</wp:posOffset>
            </wp:positionV>
            <wp:extent cx="7355840" cy="4352925"/>
            <wp:effectExtent l="0" t="0" r="0" b="9525"/>
            <wp:wrapThrough wrapText="bothSides">
              <wp:wrapPolygon edited="0">
                <wp:start x="0" y="0"/>
                <wp:lineTo x="0" y="21553"/>
                <wp:lineTo x="21537" y="21553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8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3AE">
        <w:rPr>
          <w:b/>
          <w:color w:val="FF0000"/>
          <w:sz w:val="32"/>
        </w:rPr>
        <w:t>System Main GUI Image.</w:t>
      </w:r>
    </w:p>
    <w:p w14:paraId="71033AD0" w14:textId="322D17B5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23F435E6" w14:textId="77777777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6AC4879A" w14:textId="77777777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109310FD" w14:textId="77777777" w:rsidR="00563554" w:rsidRDefault="00563554">
      <w:pPr>
        <w:spacing w:after="713" w:line="256" w:lineRule="auto"/>
        <w:ind w:left="0" w:firstLine="0"/>
        <w:jc w:val="center"/>
        <w:rPr>
          <w:b/>
          <w:color w:val="FF0000"/>
          <w:sz w:val="32"/>
        </w:rPr>
      </w:pPr>
    </w:p>
    <w:p w14:paraId="74FF7EEB" w14:textId="77777777" w:rsidR="00563554" w:rsidRDefault="00563554">
      <w:pPr>
        <w:spacing w:after="713" w:line="256" w:lineRule="auto"/>
        <w:ind w:left="0" w:firstLine="0"/>
        <w:jc w:val="right"/>
        <w:rPr>
          <w:color w:val="FF0000"/>
        </w:rPr>
      </w:pPr>
    </w:p>
    <w:p w14:paraId="08B4E261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lastRenderedPageBreak/>
        <w:t>1. Adding a New Sofa:</w:t>
      </w:r>
    </w:p>
    <w:p w14:paraId="1E5D5106" w14:textId="7EBEBE33" w:rsidR="00563554" w:rsidRDefault="00B413AE">
      <w:pPr>
        <w:numPr>
          <w:ilvl w:val="0"/>
          <w:numId w:val="1"/>
        </w:numPr>
        <w:ind w:hanging="134"/>
      </w:pPr>
      <w:r>
        <w:t>Enter the details (ID, Category, Name, Color, Price).</w:t>
      </w:r>
    </w:p>
    <w:p w14:paraId="7CFA05FA" w14:textId="19FBAB66" w:rsidR="00563554" w:rsidRDefault="002001C2">
      <w:pPr>
        <w:ind w:left="134" w:firstLine="0"/>
      </w:pPr>
      <w:r w:rsidRPr="002001C2">
        <w:rPr>
          <w:noProof/>
        </w:rPr>
        <w:drawing>
          <wp:anchor distT="0" distB="0" distL="114300" distR="114300" simplePos="0" relativeHeight="251663360" behindDoc="0" locked="0" layoutInCell="1" allowOverlap="1" wp14:anchorId="70043A89" wp14:editId="1EEFFE6D">
            <wp:simplePos x="0" y="0"/>
            <wp:positionH relativeFrom="column">
              <wp:posOffset>5715</wp:posOffset>
            </wp:positionH>
            <wp:positionV relativeFrom="paragraph">
              <wp:posOffset>31115</wp:posOffset>
            </wp:positionV>
            <wp:extent cx="2659380" cy="3634105"/>
            <wp:effectExtent l="0" t="0" r="7620" b="4445"/>
            <wp:wrapThrough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44DDF" w14:textId="4B743548" w:rsidR="00563554" w:rsidRDefault="00563554">
      <w:pPr>
        <w:ind w:left="134" w:firstLine="0"/>
      </w:pPr>
    </w:p>
    <w:p w14:paraId="6BEC15D6" w14:textId="66EB1576" w:rsidR="00563554" w:rsidRDefault="00563554">
      <w:pPr>
        <w:ind w:left="134" w:firstLine="0"/>
      </w:pPr>
    </w:p>
    <w:p w14:paraId="63A32C8D" w14:textId="2351267E" w:rsidR="002001C2" w:rsidRDefault="002001C2">
      <w:pPr>
        <w:ind w:left="134" w:firstLine="0"/>
      </w:pPr>
    </w:p>
    <w:p w14:paraId="7B3E6C03" w14:textId="24C2B0CB" w:rsidR="002001C2" w:rsidRDefault="002001C2">
      <w:pPr>
        <w:ind w:left="134" w:firstLine="0"/>
      </w:pPr>
    </w:p>
    <w:p w14:paraId="5C051F68" w14:textId="4B92B372" w:rsidR="002001C2" w:rsidRDefault="002001C2">
      <w:pPr>
        <w:ind w:left="134" w:firstLine="0"/>
      </w:pPr>
    </w:p>
    <w:p w14:paraId="55FAEE03" w14:textId="1689BB84" w:rsidR="002001C2" w:rsidRDefault="002001C2">
      <w:pPr>
        <w:ind w:left="134" w:firstLine="0"/>
      </w:pPr>
    </w:p>
    <w:p w14:paraId="3CEB62F0" w14:textId="5916BD8C" w:rsidR="002001C2" w:rsidRDefault="002001C2">
      <w:pPr>
        <w:ind w:left="134" w:firstLine="0"/>
      </w:pPr>
    </w:p>
    <w:p w14:paraId="58729107" w14:textId="77777777" w:rsidR="002001C2" w:rsidRDefault="002001C2">
      <w:pPr>
        <w:ind w:left="134" w:firstLine="0"/>
      </w:pPr>
    </w:p>
    <w:p w14:paraId="72CEF62C" w14:textId="08C6EB7A" w:rsidR="002001C2" w:rsidRDefault="002001C2">
      <w:pPr>
        <w:ind w:left="134" w:firstLine="0"/>
      </w:pPr>
    </w:p>
    <w:p w14:paraId="5244539A" w14:textId="78004BD9" w:rsidR="002001C2" w:rsidRDefault="002001C2">
      <w:pPr>
        <w:ind w:left="134" w:firstLine="0"/>
      </w:pPr>
    </w:p>
    <w:p w14:paraId="3E6AC323" w14:textId="77777777" w:rsidR="002001C2" w:rsidRDefault="002001C2">
      <w:pPr>
        <w:ind w:left="134" w:firstLine="0"/>
      </w:pPr>
    </w:p>
    <w:p w14:paraId="5B0EAAED" w14:textId="77777777" w:rsidR="00563554" w:rsidRDefault="00563554">
      <w:pPr>
        <w:ind w:left="134" w:firstLine="0"/>
      </w:pPr>
    </w:p>
    <w:p w14:paraId="2992EDF9" w14:textId="77777777" w:rsidR="00563554" w:rsidRDefault="00B413AE">
      <w:pPr>
        <w:numPr>
          <w:ilvl w:val="0"/>
          <w:numId w:val="1"/>
        </w:numPr>
        <w:spacing w:after="521"/>
        <w:ind w:hanging="134"/>
      </w:pPr>
      <w:r>
        <w:t>Click 'Add Sofa' to store it in the table.</w:t>
      </w:r>
    </w:p>
    <w:p w14:paraId="04C03284" w14:textId="77777777" w:rsidR="00563554" w:rsidRDefault="00B413AE">
      <w:pPr>
        <w:pStyle w:val="ListParagraph"/>
        <w:spacing w:after="206" w:line="256" w:lineRule="auto"/>
        <w:ind w:left="134" w:firstLine="0"/>
      </w:pPr>
      <w:r>
        <w:rPr>
          <w:b/>
          <w:sz w:val="24"/>
        </w:rPr>
        <w:t>2. Show all details of sofas in the database.</w:t>
      </w:r>
    </w:p>
    <w:p w14:paraId="5C5EA940" w14:textId="77777777" w:rsidR="00563554" w:rsidRDefault="00B413AE">
      <w:pPr>
        <w:spacing w:after="521"/>
        <w:ind w:left="134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A5C351" wp14:editId="2342FA2E">
            <wp:simplePos x="0" y="0"/>
            <wp:positionH relativeFrom="column">
              <wp:posOffset>84453</wp:posOffset>
            </wp:positionH>
            <wp:positionV relativeFrom="paragraph">
              <wp:posOffset>49533</wp:posOffset>
            </wp:positionV>
            <wp:extent cx="4375147" cy="3594734"/>
            <wp:effectExtent l="0" t="0" r="6353" b="5716"/>
            <wp:wrapThrough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hrough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147" cy="35947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8FD80A" w14:textId="77777777" w:rsidR="00563554" w:rsidRDefault="00563554">
      <w:pPr>
        <w:spacing w:after="521"/>
        <w:ind w:left="134" w:firstLine="0"/>
      </w:pPr>
    </w:p>
    <w:p w14:paraId="475FBEAA" w14:textId="77777777" w:rsidR="00563554" w:rsidRDefault="00563554">
      <w:pPr>
        <w:spacing w:after="521"/>
        <w:ind w:left="134" w:firstLine="0"/>
      </w:pPr>
    </w:p>
    <w:p w14:paraId="3F226117" w14:textId="77777777" w:rsidR="00563554" w:rsidRDefault="00563554">
      <w:pPr>
        <w:spacing w:after="521"/>
        <w:ind w:left="134" w:firstLine="0"/>
      </w:pPr>
    </w:p>
    <w:p w14:paraId="24F38753" w14:textId="77777777" w:rsidR="00563554" w:rsidRDefault="00563554">
      <w:pPr>
        <w:spacing w:after="521"/>
        <w:ind w:left="134" w:firstLine="0"/>
      </w:pPr>
    </w:p>
    <w:p w14:paraId="2D9B3812" w14:textId="77777777" w:rsidR="00563554" w:rsidRDefault="00563554">
      <w:pPr>
        <w:spacing w:after="521"/>
        <w:ind w:left="134" w:firstLine="0"/>
      </w:pPr>
    </w:p>
    <w:p w14:paraId="36C2D7DE" w14:textId="77777777" w:rsidR="00563554" w:rsidRDefault="00563554">
      <w:pPr>
        <w:spacing w:after="521"/>
        <w:ind w:left="134" w:firstLine="0"/>
      </w:pPr>
    </w:p>
    <w:p w14:paraId="10E5664C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lastRenderedPageBreak/>
        <w:t>3. Searching for a Sofa by Price:</w:t>
      </w:r>
    </w:p>
    <w:p w14:paraId="4B9227C8" w14:textId="2A7AF6BB" w:rsidR="00563554" w:rsidRDefault="002001C2">
      <w:pPr>
        <w:numPr>
          <w:ilvl w:val="0"/>
          <w:numId w:val="2"/>
        </w:numPr>
        <w:ind w:hanging="134"/>
      </w:pPr>
      <w:r w:rsidRPr="002001C2">
        <w:rPr>
          <w:noProof/>
        </w:rPr>
        <w:drawing>
          <wp:anchor distT="0" distB="0" distL="114300" distR="114300" simplePos="0" relativeHeight="251664384" behindDoc="0" locked="0" layoutInCell="1" allowOverlap="1" wp14:anchorId="24DB44DC" wp14:editId="4178DB3F">
            <wp:simplePos x="0" y="0"/>
            <wp:positionH relativeFrom="column">
              <wp:posOffset>84455</wp:posOffset>
            </wp:positionH>
            <wp:positionV relativeFrom="paragraph">
              <wp:posOffset>288290</wp:posOffset>
            </wp:positionV>
            <wp:extent cx="3422015" cy="2832735"/>
            <wp:effectExtent l="0" t="0" r="6985" b="5715"/>
            <wp:wrapThrough wrapText="bothSides">
              <wp:wrapPolygon edited="0">
                <wp:start x="0" y="0"/>
                <wp:lineTo x="0" y="21498"/>
                <wp:lineTo x="21524" y="21498"/>
                <wp:lineTo x="2152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3AE">
        <w:t>Enter the price in the search field.</w:t>
      </w:r>
    </w:p>
    <w:p w14:paraId="410D0A02" w14:textId="7ADA79AE" w:rsidR="00563554" w:rsidRDefault="00563554">
      <w:pPr>
        <w:ind w:left="134" w:firstLine="0"/>
      </w:pPr>
    </w:p>
    <w:p w14:paraId="2C45CD36" w14:textId="77777777" w:rsidR="00563554" w:rsidRDefault="00563554">
      <w:pPr>
        <w:ind w:left="134" w:firstLine="0"/>
      </w:pPr>
    </w:p>
    <w:p w14:paraId="0CDE6C55" w14:textId="77777777" w:rsidR="00563554" w:rsidRDefault="00563554">
      <w:pPr>
        <w:pStyle w:val="ListParagraph"/>
      </w:pPr>
    </w:p>
    <w:p w14:paraId="4BEEB8F1" w14:textId="77777777" w:rsidR="00563554" w:rsidRDefault="00563554">
      <w:pPr>
        <w:ind w:left="134" w:firstLine="0"/>
      </w:pPr>
    </w:p>
    <w:p w14:paraId="2039DB02" w14:textId="77777777" w:rsidR="00563554" w:rsidRDefault="00563554">
      <w:pPr>
        <w:ind w:left="134" w:firstLine="0"/>
      </w:pPr>
    </w:p>
    <w:p w14:paraId="66938CF4" w14:textId="4A583AC6" w:rsidR="00563554" w:rsidRDefault="00563554">
      <w:pPr>
        <w:ind w:left="134" w:firstLine="0"/>
      </w:pPr>
    </w:p>
    <w:p w14:paraId="35D3ABC7" w14:textId="77777777" w:rsidR="002001C2" w:rsidRDefault="002001C2">
      <w:pPr>
        <w:ind w:left="134" w:firstLine="0"/>
      </w:pPr>
    </w:p>
    <w:p w14:paraId="45935371" w14:textId="77777777" w:rsidR="00563554" w:rsidRDefault="00563554">
      <w:pPr>
        <w:ind w:left="134" w:firstLine="0"/>
      </w:pPr>
    </w:p>
    <w:p w14:paraId="3FF4F7FB" w14:textId="77777777" w:rsidR="00563554" w:rsidRDefault="00563554">
      <w:pPr>
        <w:ind w:left="134" w:firstLine="0"/>
      </w:pPr>
    </w:p>
    <w:p w14:paraId="33DA4189" w14:textId="77777777" w:rsidR="00563554" w:rsidRDefault="00563554">
      <w:pPr>
        <w:ind w:left="134" w:firstLine="0"/>
      </w:pPr>
    </w:p>
    <w:p w14:paraId="5710E714" w14:textId="77777777" w:rsidR="00563554" w:rsidRDefault="00B413AE">
      <w:pPr>
        <w:numPr>
          <w:ilvl w:val="0"/>
          <w:numId w:val="2"/>
        </w:numPr>
        <w:ind w:hanging="134"/>
      </w:pPr>
      <w:r>
        <w:t>Click 'Search' to find a matching sofa.</w:t>
      </w:r>
    </w:p>
    <w:p w14:paraId="3E7DE0F4" w14:textId="77777777" w:rsidR="00563554" w:rsidRDefault="00B413AE">
      <w:pPr>
        <w:numPr>
          <w:ilvl w:val="0"/>
          <w:numId w:val="2"/>
        </w:numPr>
        <w:spacing w:after="521"/>
        <w:ind w:hanging="134"/>
      </w:pPr>
      <w:r>
        <w:t>If multiple sofas have the same price, only the first one will be displayed.</w:t>
      </w:r>
    </w:p>
    <w:p w14:paraId="6F65B4FA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t>4. Checking Sofa Availability by Category:</w:t>
      </w:r>
    </w:p>
    <w:p w14:paraId="2BDCC658" w14:textId="77777777" w:rsidR="00563554" w:rsidRDefault="00B413AE">
      <w:pPr>
        <w:numPr>
          <w:ilvl w:val="0"/>
          <w:numId w:val="3"/>
        </w:numPr>
        <w:ind w:hanging="134"/>
      </w:pPr>
      <w:r>
        <w:t>Select a category from the dropdown list.</w:t>
      </w:r>
    </w:p>
    <w:p w14:paraId="4FB1EA9F" w14:textId="607764BF" w:rsidR="00563554" w:rsidRDefault="002001C2">
      <w:pPr>
        <w:ind w:left="134" w:firstLine="0"/>
      </w:pPr>
      <w:r w:rsidRPr="002001C2">
        <w:rPr>
          <w:noProof/>
        </w:rPr>
        <w:drawing>
          <wp:inline distT="0" distB="0" distL="0" distR="0" wp14:anchorId="5F60ED25" wp14:editId="247684A7">
            <wp:extent cx="3124636" cy="2667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A8A1" w14:textId="71CBB6D5" w:rsidR="00563554" w:rsidRDefault="00B413AE">
      <w:pPr>
        <w:numPr>
          <w:ilvl w:val="0"/>
          <w:numId w:val="3"/>
        </w:numPr>
        <w:spacing w:after="521"/>
        <w:ind w:hanging="134"/>
      </w:pPr>
      <w:r>
        <w:t>Click 'Available Sofa' to see how many sofas are in stock.</w:t>
      </w:r>
    </w:p>
    <w:p w14:paraId="2F32041D" w14:textId="273CC87E" w:rsidR="002001C2" w:rsidRDefault="002001C2" w:rsidP="002001C2">
      <w:pPr>
        <w:spacing w:after="521"/>
      </w:pPr>
    </w:p>
    <w:p w14:paraId="61E44AE2" w14:textId="0E19BA63" w:rsidR="002001C2" w:rsidRDefault="002001C2" w:rsidP="002001C2">
      <w:pPr>
        <w:spacing w:after="521"/>
      </w:pPr>
    </w:p>
    <w:p w14:paraId="6A8C24A4" w14:textId="77777777" w:rsidR="00563554" w:rsidRDefault="00B413AE">
      <w:pPr>
        <w:spacing w:after="206" w:line="256" w:lineRule="auto"/>
        <w:ind w:left="-5"/>
      </w:pPr>
      <w:r>
        <w:rPr>
          <w:b/>
          <w:sz w:val="24"/>
        </w:rPr>
        <w:lastRenderedPageBreak/>
        <w:t>5. Opening a Saved File:</w:t>
      </w:r>
    </w:p>
    <w:p w14:paraId="1D66A709" w14:textId="77777777" w:rsidR="00563554" w:rsidRDefault="00B413AE">
      <w:pPr>
        <w:spacing w:after="521"/>
        <w:ind w:left="-5"/>
      </w:pPr>
      <w:r>
        <w:t>- Go to 'File' &gt; 'Open File' to load an existing sofa list from a file.</w:t>
      </w:r>
    </w:p>
    <w:p w14:paraId="0622B6A0" w14:textId="6F0CD985" w:rsidR="00563554" w:rsidRDefault="002001C2">
      <w:pPr>
        <w:spacing w:after="521"/>
        <w:ind w:left="-5"/>
      </w:pPr>
      <w:r w:rsidRPr="002001C2">
        <w:rPr>
          <w:noProof/>
        </w:rPr>
        <w:drawing>
          <wp:inline distT="0" distB="0" distL="0" distR="0" wp14:anchorId="4C72FD38" wp14:editId="72691AE4">
            <wp:extent cx="2353003" cy="144800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5886" w14:textId="24B3F4C1" w:rsidR="00AD0387" w:rsidRDefault="00AD0387" w:rsidP="00AD0387">
      <w:pPr>
        <w:spacing w:after="206" w:line="256" w:lineRule="auto"/>
        <w:ind w:left="-5"/>
      </w:pPr>
      <w:r>
        <w:rPr>
          <w:b/>
          <w:sz w:val="24"/>
        </w:rPr>
        <w:t>6</w:t>
      </w:r>
      <w:r>
        <w:rPr>
          <w:b/>
          <w:sz w:val="24"/>
        </w:rPr>
        <w:t xml:space="preserve">. </w:t>
      </w:r>
      <w:r>
        <w:rPr>
          <w:b/>
          <w:sz w:val="24"/>
        </w:rPr>
        <w:t>Open Help</w:t>
      </w:r>
      <w:r>
        <w:rPr>
          <w:b/>
          <w:sz w:val="24"/>
        </w:rPr>
        <w:t>:</w:t>
      </w:r>
    </w:p>
    <w:p w14:paraId="4E36FD12" w14:textId="7D8EC119" w:rsidR="00AD0387" w:rsidRDefault="00AD0387" w:rsidP="00AD0387">
      <w:pPr>
        <w:spacing w:after="521"/>
        <w:ind w:left="-5"/>
      </w:pPr>
      <w:r>
        <w:t>- Go to '</w:t>
      </w:r>
      <w:r>
        <w:t>Help</w:t>
      </w:r>
      <w:r>
        <w:t xml:space="preserve">' &gt; 'Open </w:t>
      </w:r>
      <w:r>
        <w:t>User Guide</w:t>
      </w:r>
      <w:r>
        <w:t xml:space="preserve">' to load an existing </w:t>
      </w:r>
      <w:r>
        <w:t>User Guide</w:t>
      </w:r>
      <w:r>
        <w:t xml:space="preserve"> file</w:t>
      </w:r>
      <w:r>
        <w:t xml:space="preserve"> to Help You</w:t>
      </w:r>
      <w:r>
        <w:t>.</w:t>
      </w:r>
    </w:p>
    <w:p w14:paraId="29162F39" w14:textId="5CA6DAA1" w:rsidR="00AD0387" w:rsidRDefault="00AD0387">
      <w:pPr>
        <w:spacing w:after="521"/>
        <w:ind w:left="-5"/>
      </w:pPr>
      <w:r w:rsidRPr="00AD0387">
        <w:drawing>
          <wp:inline distT="0" distB="0" distL="0" distR="0" wp14:anchorId="081E3E2A" wp14:editId="0B438569">
            <wp:extent cx="3477110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CDFF" w14:textId="614D5260" w:rsidR="00563554" w:rsidRDefault="00AD0387">
      <w:pPr>
        <w:spacing w:after="206" w:line="256" w:lineRule="auto"/>
        <w:ind w:left="-5"/>
      </w:pPr>
      <w:r>
        <w:rPr>
          <w:b/>
          <w:sz w:val="24"/>
        </w:rPr>
        <w:t>7</w:t>
      </w:r>
      <w:r w:rsidR="00B413AE">
        <w:rPr>
          <w:b/>
          <w:sz w:val="24"/>
        </w:rPr>
        <w:t>. Exiting the Program:</w:t>
      </w:r>
    </w:p>
    <w:p w14:paraId="251FA07B" w14:textId="77777777" w:rsidR="00563554" w:rsidRDefault="00B413AE">
      <w:pPr>
        <w:spacing w:after="521"/>
        <w:ind w:left="-5"/>
      </w:pPr>
      <w:r>
        <w:t>- Click 'File' &gt; 'Exit' to close the application.</w:t>
      </w:r>
    </w:p>
    <w:p w14:paraId="495C5770" w14:textId="214FBA82" w:rsidR="00563554" w:rsidRDefault="002001C2">
      <w:pPr>
        <w:spacing w:after="521"/>
        <w:ind w:left="-5"/>
      </w:pPr>
      <w:r w:rsidRPr="002001C2">
        <w:rPr>
          <w:noProof/>
        </w:rPr>
        <w:drawing>
          <wp:inline distT="0" distB="0" distL="0" distR="0" wp14:anchorId="0AB2C0B5" wp14:editId="06978B11">
            <wp:extent cx="2429214" cy="204816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3D04" w14:textId="2C9299D9" w:rsidR="00563554" w:rsidRDefault="00AD0387">
      <w:pPr>
        <w:spacing w:after="206" w:line="256" w:lineRule="auto"/>
        <w:ind w:left="-5"/>
      </w:pPr>
      <w:r>
        <w:rPr>
          <w:b/>
          <w:sz w:val="24"/>
        </w:rPr>
        <w:lastRenderedPageBreak/>
        <w:t>8</w:t>
      </w:r>
      <w:r w:rsidR="00B413AE">
        <w:rPr>
          <w:b/>
          <w:sz w:val="24"/>
        </w:rPr>
        <w:t>. Troubleshooting:</w:t>
      </w:r>
    </w:p>
    <w:p w14:paraId="751E880F" w14:textId="77777777" w:rsidR="00563554" w:rsidRDefault="00B413AE">
      <w:pPr>
        <w:numPr>
          <w:ilvl w:val="0"/>
          <w:numId w:val="4"/>
        </w:numPr>
        <w:ind w:hanging="134"/>
      </w:pPr>
      <w:r>
        <w:t>If the program does not open, ensure Java is installed.</w:t>
      </w:r>
    </w:p>
    <w:p w14:paraId="2F569DD6" w14:textId="77777777" w:rsidR="00563554" w:rsidRDefault="00B413AE">
      <w:pPr>
        <w:numPr>
          <w:ilvl w:val="0"/>
          <w:numId w:val="4"/>
        </w:numPr>
        <w:ind w:hanging="134"/>
      </w:pPr>
      <w:r>
        <w:t>If the table does not update, try restarting the application.</w:t>
      </w:r>
    </w:p>
    <w:p w14:paraId="28F1F449" w14:textId="77777777" w:rsidR="00563554" w:rsidRDefault="00B413AE">
      <w:pPr>
        <w:numPr>
          <w:ilvl w:val="0"/>
          <w:numId w:val="4"/>
        </w:numPr>
        <w:ind w:hanging="134"/>
      </w:pPr>
      <w:r>
        <w:t>For any errors, contact support at support@emiliobarrerasepulveda@gmail.com.</w:t>
      </w:r>
    </w:p>
    <w:sectPr w:rsidR="00563554">
      <w:pgSz w:w="11906" w:h="16838"/>
      <w:pgMar w:top="1440" w:right="2344" w:bottom="1440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DF614" w14:textId="77777777" w:rsidR="00B16D70" w:rsidRDefault="00B16D70">
      <w:pPr>
        <w:spacing w:after="0" w:line="240" w:lineRule="auto"/>
      </w:pPr>
      <w:r>
        <w:separator/>
      </w:r>
    </w:p>
  </w:endnote>
  <w:endnote w:type="continuationSeparator" w:id="0">
    <w:p w14:paraId="6789F275" w14:textId="77777777" w:rsidR="00B16D70" w:rsidRDefault="00B1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5507" w14:textId="77777777" w:rsidR="00B16D70" w:rsidRDefault="00B16D70">
      <w:pPr>
        <w:spacing w:after="0" w:line="240" w:lineRule="auto"/>
      </w:pPr>
      <w:r>
        <w:separator/>
      </w:r>
    </w:p>
  </w:footnote>
  <w:footnote w:type="continuationSeparator" w:id="0">
    <w:p w14:paraId="58A1C5F4" w14:textId="77777777" w:rsidR="00B16D70" w:rsidRDefault="00B16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1A6"/>
    <w:multiLevelType w:val="multilevel"/>
    <w:tmpl w:val="6D18C2FA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423C29AC"/>
    <w:multiLevelType w:val="multilevel"/>
    <w:tmpl w:val="E4C03B3C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44176F6"/>
    <w:multiLevelType w:val="multilevel"/>
    <w:tmpl w:val="28D8336A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D534C9B"/>
    <w:multiLevelType w:val="multilevel"/>
    <w:tmpl w:val="368852EC"/>
    <w:lvl w:ilvl="0"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54"/>
    <w:rsid w:val="002001C2"/>
    <w:rsid w:val="003571C4"/>
    <w:rsid w:val="00563554"/>
    <w:rsid w:val="00AD0387"/>
    <w:rsid w:val="00B16D70"/>
    <w:rsid w:val="00B413AE"/>
    <w:rsid w:val="00B46F90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8371"/>
  <w15:docId w15:val="{66302548-EC63-484C-9764-B275B036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387"/>
    <w:pPr>
      <w:suppressAutoHyphens/>
      <w:spacing w:after="175" w:line="264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ANTONIO BARRERA SEPULVEDA</dc:creator>
  <cp:lastModifiedBy>EMILIO ANTONIO BARRERA SEPULVEDA</cp:lastModifiedBy>
  <cp:revision>5</cp:revision>
  <cp:lastPrinted>2025-03-05T19:05:00Z</cp:lastPrinted>
  <dcterms:created xsi:type="dcterms:W3CDTF">2025-03-05T13:18:00Z</dcterms:created>
  <dcterms:modified xsi:type="dcterms:W3CDTF">2025-03-05T19:09:00Z</dcterms:modified>
</cp:coreProperties>
</file>